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E486" w14:textId="77777777" w:rsidR="00816216" w:rsidRDefault="00C7694F" w:rsidP="00141A4C">
      <w:pPr>
        <w:pStyle w:val="Title"/>
      </w:pPr>
      <w:r>
        <w:t>Brendan Rad</w:t>
      </w:r>
      <w:r w:rsidR="00205578">
        <w:t>e</w:t>
      </w:r>
      <w:r>
        <w:t>r</w:t>
      </w:r>
    </w:p>
    <w:p w14:paraId="3F1CC3CB" w14:textId="38EBAB87" w:rsidR="00141A4C" w:rsidRDefault="00C7694F" w:rsidP="00141A4C">
      <w:r>
        <w:t>4365 NW 45</w:t>
      </w:r>
      <w:r w:rsidRPr="00C7694F">
        <w:rPr>
          <w:vertAlign w:val="superscript"/>
        </w:rPr>
        <w:t>TH</w:t>
      </w:r>
      <w:r>
        <w:t xml:space="preserve"> Ter, Coconut Creek, FL, 33073</w:t>
      </w:r>
      <w:r w:rsidR="00141A4C">
        <w:t> | </w:t>
      </w:r>
      <w:r>
        <w:t>954-317-6653</w:t>
      </w:r>
      <w:r w:rsidR="00141A4C">
        <w:t> | </w:t>
      </w:r>
      <w:r>
        <w:t>brendanrader@me.com</w:t>
      </w:r>
    </w:p>
    <w:sdt>
      <w:sdtPr>
        <w:alias w:val="Education:"/>
        <w:tag w:val="Education:"/>
        <w:id w:val="807127995"/>
        <w:placeholder>
          <w:docPart w:val="576596E54A084DD29B5DA79ADC4D5ECE"/>
        </w:placeholder>
        <w:temporary/>
        <w:showingPlcHdr/>
        <w15:appearance w15:val="hidden"/>
      </w:sdtPr>
      <w:sdtEndPr/>
      <w:sdtContent>
        <w:p w14:paraId="516543A5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4E0ED8E" w14:textId="77777777" w:rsidR="006270A9" w:rsidRDefault="00C7694F">
      <w:pPr>
        <w:pStyle w:val="Heading2"/>
      </w:pPr>
      <w:r>
        <w:t>High School Diploma</w:t>
      </w:r>
      <w:r w:rsidR="009D5933">
        <w:t> | </w:t>
      </w:r>
      <w:r>
        <w:t>2016</w:t>
      </w:r>
      <w:r w:rsidR="009D5933">
        <w:t> | </w:t>
      </w:r>
      <w:r>
        <w:t>Monarch High</w:t>
      </w:r>
    </w:p>
    <w:p w14:paraId="3406278B" w14:textId="77777777" w:rsidR="00ED40DF" w:rsidRDefault="00C7694F" w:rsidP="001B29CF">
      <w:pPr>
        <w:pStyle w:val="ListBullet"/>
      </w:pPr>
      <w:r>
        <w:t>GPA</w:t>
      </w:r>
      <w:r w:rsidR="009D5933">
        <w:t xml:space="preserve">: </w:t>
      </w:r>
    </w:p>
    <w:p w14:paraId="6B27D9DB" w14:textId="77777777" w:rsidR="006270A9" w:rsidRDefault="00ED40DF" w:rsidP="00ED40DF">
      <w:pPr>
        <w:pStyle w:val="ListBullet"/>
        <w:numPr>
          <w:ilvl w:val="1"/>
          <w:numId w:val="21"/>
        </w:numPr>
      </w:pPr>
      <w:r>
        <w:t xml:space="preserve">Weighted: </w:t>
      </w:r>
      <w:r w:rsidR="00205578">
        <w:t>4.1983</w:t>
      </w:r>
    </w:p>
    <w:p w14:paraId="72DDA902" w14:textId="77777777" w:rsidR="006270A9" w:rsidRDefault="00205578" w:rsidP="001B29CF">
      <w:pPr>
        <w:pStyle w:val="ListBullet"/>
      </w:pPr>
      <w:r>
        <w:t>Clubs</w:t>
      </w:r>
      <w:r w:rsidR="009D5933">
        <w:t xml:space="preserve">: </w:t>
      </w:r>
    </w:p>
    <w:p w14:paraId="3CA994B5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DECA Member – 2012 – 2015</w:t>
      </w:r>
    </w:p>
    <w:p w14:paraId="50BABBA5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National Honors Society – 2015 – 2016</w:t>
      </w:r>
    </w:p>
    <w:p w14:paraId="26BD8541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SECME – 2015 – 2016</w:t>
      </w:r>
    </w:p>
    <w:p w14:paraId="4FADE00F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Art Lovers Anonymous – 2015 – 2016</w:t>
      </w:r>
    </w:p>
    <w:p w14:paraId="5C798A4C" w14:textId="77777777" w:rsidR="006270A9" w:rsidRDefault="00205578" w:rsidP="001B29CF">
      <w:pPr>
        <w:pStyle w:val="ListBullet"/>
      </w:pPr>
      <w:r>
        <w:t>Noteworthy</w:t>
      </w:r>
      <w:r w:rsidR="009D5933">
        <w:t xml:space="preserve"> course</w:t>
      </w:r>
      <w:r>
        <w:t>s</w:t>
      </w:r>
      <w:r w:rsidR="009D5933">
        <w:t xml:space="preserve">: </w:t>
      </w:r>
    </w:p>
    <w:p w14:paraId="3DBB6033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Engineering (Levels 1-3)</w:t>
      </w:r>
    </w:p>
    <w:p w14:paraId="58664F28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Marketing (Levels 1-3)</w:t>
      </w:r>
    </w:p>
    <w:p w14:paraId="67F78812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 xml:space="preserve">Creative Writing </w:t>
      </w:r>
    </w:p>
    <w:p w14:paraId="1E2C12E0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Sculpture</w:t>
      </w:r>
    </w:p>
    <w:p w14:paraId="1BDCEA47" w14:textId="77777777" w:rsidR="00205578" w:rsidRDefault="00205578" w:rsidP="00205578">
      <w:pPr>
        <w:pStyle w:val="ListBullet"/>
        <w:numPr>
          <w:ilvl w:val="1"/>
          <w:numId w:val="21"/>
        </w:numPr>
      </w:pPr>
      <w:r>
        <w:t>Hospitality</w:t>
      </w:r>
    </w:p>
    <w:p w14:paraId="0514638A" w14:textId="77777777" w:rsidR="00ED40DF" w:rsidRDefault="00ED40DF" w:rsidP="00ED40DF">
      <w:pPr>
        <w:pStyle w:val="ListBullet"/>
      </w:pPr>
      <w:r>
        <w:t>Awards</w:t>
      </w:r>
    </w:p>
    <w:p w14:paraId="7A3B4C04" w14:textId="77777777" w:rsidR="00ED40DF" w:rsidRDefault="00ED40DF" w:rsidP="00ED40DF">
      <w:pPr>
        <w:pStyle w:val="ListBullet"/>
        <w:numPr>
          <w:ilvl w:val="1"/>
          <w:numId w:val="21"/>
        </w:numPr>
      </w:pPr>
      <w:r>
        <w:t>DECA Honors Cord and Stole</w:t>
      </w:r>
    </w:p>
    <w:p w14:paraId="4FE04012" w14:textId="77777777" w:rsidR="00ED40DF" w:rsidRDefault="00ED40DF" w:rsidP="00ED40DF">
      <w:pPr>
        <w:pStyle w:val="ListBullet"/>
        <w:numPr>
          <w:ilvl w:val="1"/>
          <w:numId w:val="21"/>
        </w:numPr>
      </w:pPr>
      <w:r>
        <w:t>Gold Cord for graduating high school with a GPA above 3.5</w:t>
      </w:r>
    </w:p>
    <w:p w14:paraId="6906CDE0" w14:textId="77777777" w:rsidR="00ED40DF" w:rsidRDefault="00ED40DF" w:rsidP="00ED40DF">
      <w:pPr>
        <w:pStyle w:val="ListBullet"/>
        <w:numPr>
          <w:ilvl w:val="1"/>
          <w:numId w:val="21"/>
        </w:numPr>
      </w:pPr>
      <w:r>
        <w:t>National Honors Society Stole</w:t>
      </w:r>
    </w:p>
    <w:p w14:paraId="4514F453" w14:textId="77777777" w:rsidR="006270A9" w:rsidRDefault="00205578">
      <w:pPr>
        <w:pStyle w:val="Heading2"/>
      </w:pPr>
      <w:r>
        <w:t>Bachelor</w:t>
      </w:r>
      <w:r w:rsidR="009D5933">
        <w:t> </w:t>
      </w:r>
      <w:r>
        <w:t>of arts</w:t>
      </w:r>
      <w:r w:rsidR="009D5933">
        <w:t>| </w:t>
      </w:r>
      <w:r>
        <w:t>In progress</w:t>
      </w:r>
      <w:r w:rsidR="009D5933">
        <w:t> | </w:t>
      </w:r>
      <w:r>
        <w:t>university of central florida</w:t>
      </w:r>
    </w:p>
    <w:p w14:paraId="4FEDE7D9" w14:textId="77777777" w:rsidR="006270A9" w:rsidRDefault="009D5933">
      <w:pPr>
        <w:pStyle w:val="ListBullet"/>
      </w:pPr>
      <w:r>
        <w:t xml:space="preserve">Major: </w:t>
      </w:r>
      <w:r w:rsidR="00205578">
        <w:t>Digital Media: Game Design</w:t>
      </w:r>
    </w:p>
    <w:p w14:paraId="74E4458C" w14:textId="77777777" w:rsidR="00ED40DF" w:rsidRDefault="00ED40DF">
      <w:pPr>
        <w:pStyle w:val="ListBullet"/>
      </w:pPr>
      <w:r>
        <w:t>GPA:</w:t>
      </w:r>
    </w:p>
    <w:p w14:paraId="744D0444" w14:textId="77777777" w:rsidR="00ED40DF" w:rsidRDefault="00ED40DF" w:rsidP="00ED40DF">
      <w:pPr>
        <w:pStyle w:val="ListBullet"/>
        <w:numPr>
          <w:ilvl w:val="1"/>
          <w:numId w:val="21"/>
        </w:numPr>
      </w:pPr>
      <w:r>
        <w:t>Overall: 3.582</w:t>
      </w:r>
    </w:p>
    <w:p w14:paraId="49A9A102" w14:textId="70922163" w:rsidR="00ED40DF" w:rsidRDefault="00ED40DF" w:rsidP="00ED40DF">
      <w:pPr>
        <w:pStyle w:val="ListBullet"/>
        <w:numPr>
          <w:ilvl w:val="1"/>
          <w:numId w:val="21"/>
        </w:numPr>
      </w:pPr>
      <w:r>
        <w:t>Major: 3.514</w:t>
      </w:r>
    </w:p>
    <w:p w14:paraId="3117BAF7" w14:textId="12D4060D" w:rsidR="00A17BB5" w:rsidRDefault="00A17BB5" w:rsidP="00A17BB5">
      <w:pPr>
        <w:pStyle w:val="ListBullet"/>
      </w:pPr>
      <w:r>
        <w:t>Noteworthy Courses</w:t>
      </w:r>
    </w:p>
    <w:p w14:paraId="6AF8DF5C" w14:textId="343772B0" w:rsidR="00A17BB5" w:rsidRDefault="00A17BB5" w:rsidP="00A17BB5">
      <w:pPr>
        <w:pStyle w:val="ListBullet"/>
        <w:numPr>
          <w:ilvl w:val="1"/>
          <w:numId w:val="21"/>
        </w:numPr>
      </w:pPr>
      <w:r>
        <w:t xml:space="preserve">Game </w:t>
      </w:r>
      <w:r w:rsidR="00C534B3">
        <w:t>Design</w:t>
      </w:r>
    </w:p>
    <w:p w14:paraId="5CC1BE46" w14:textId="6025F881" w:rsidR="00A17BB5" w:rsidRDefault="00A17BB5" w:rsidP="00A17BB5">
      <w:pPr>
        <w:pStyle w:val="ListBullet"/>
        <w:numPr>
          <w:ilvl w:val="1"/>
          <w:numId w:val="21"/>
        </w:numPr>
      </w:pPr>
      <w:r>
        <w:t>Modeling for real time systems</w:t>
      </w:r>
    </w:p>
    <w:p w14:paraId="2BBB5EFB" w14:textId="49CBC943" w:rsidR="00A17BB5" w:rsidRDefault="00A17BB5" w:rsidP="00A17BB5">
      <w:pPr>
        <w:pStyle w:val="ListBullet"/>
        <w:numPr>
          <w:ilvl w:val="1"/>
          <w:numId w:val="21"/>
        </w:numPr>
      </w:pPr>
      <w:r>
        <w:t>Digital Imaging</w:t>
      </w:r>
    </w:p>
    <w:p w14:paraId="29F4E8BB" w14:textId="4E379B9C" w:rsidR="00A17BB5" w:rsidRDefault="00A17BB5" w:rsidP="00A17BB5">
      <w:pPr>
        <w:pStyle w:val="ListBullet"/>
        <w:numPr>
          <w:ilvl w:val="1"/>
          <w:numId w:val="21"/>
        </w:numPr>
      </w:pPr>
      <w:r>
        <w:t>Digital Cultures and Narrative</w:t>
      </w:r>
    </w:p>
    <w:p w14:paraId="46598910" w14:textId="7149BA2D" w:rsidR="00C534B3" w:rsidRDefault="00C534B3" w:rsidP="00C534B3">
      <w:pPr>
        <w:pStyle w:val="ListBullet"/>
      </w:pPr>
      <w:r>
        <w:t>Clubs</w:t>
      </w:r>
    </w:p>
    <w:p w14:paraId="347844CA" w14:textId="2F5B0878" w:rsidR="00C534B3" w:rsidRDefault="00C534B3" w:rsidP="00C534B3">
      <w:pPr>
        <w:pStyle w:val="ListBullet"/>
        <w:numPr>
          <w:ilvl w:val="1"/>
          <w:numId w:val="21"/>
        </w:numPr>
      </w:pPr>
      <w:r>
        <w:t>Game Dev Knights</w:t>
      </w:r>
    </w:p>
    <w:p w14:paraId="5260A096" w14:textId="2AC2EC48" w:rsidR="00C534B3" w:rsidRDefault="00C534B3" w:rsidP="00C534B3">
      <w:pPr>
        <w:pStyle w:val="ListBullet"/>
      </w:pPr>
      <w:r>
        <w:t>Activities</w:t>
      </w:r>
    </w:p>
    <w:p w14:paraId="12EF5BA7" w14:textId="22C36F83" w:rsidR="00C534B3" w:rsidRDefault="00C534B3" w:rsidP="00C534B3">
      <w:pPr>
        <w:pStyle w:val="ListBullet"/>
        <w:numPr>
          <w:ilvl w:val="1"/>
          <w:numId w:val="21"/>
        </w:numPr>
      </w:pPr>
      <w:r>
        <w:t>Big Spooky Game Jam – Fall 2018</w:t>
      </w:r>
      <w:bookmarkStart w:id="0" w:name="_GoBack"/>
      <w:bookmarkEnd w:id="0"/>
    </w:p>
    <w:p w14:paraId="0B92B0C2" w14:textId="77777777" w:rsidR="006270A9" w:rsidRDefault="00ED40DF">
      <w:pPr>
        <w:pStyle w:val="ListBullet"/>
      </w:pPr>
      <w:r>
        <w:t>Awards</w:t>
      </w:r>
      <w:r w:rsidR="009D5933">
        <w:t xml:space="preserve">: </w:t>
      </w:r>
    </w:p>
    <w:p w14:paraId="1593AC97" w14:textId="77777777" w:rsidR="00ED40DF" w:rsidRDefault="00ED40DF" w:rsidP="00ED40DF">
      <w:pPr>
        <w:pStyle w:val="ListBullet"/>
        <w:numPr>
          <w:ilvl w:val="1"/>
          <w:numId w:val="21"/>
        </w:numPr>
      </w:pPr>
      <w:r>
        <w:t>Multicultural Academic &amp; Support Service: UCF Certificate of Excellence – Fall 2016</w:t>
      </w:r>
    </w:p>
    <w:p w14:paraId="5D50D37A" w14:textId="5870E0CE" w:rsidR="00ED40DF" w:rsidRDefault="00ED40DF" w:rsidP="00ED40DF">
      <w:pPr>
        <w:pStyle w:val="ListBullet"/>
        <w:numPr>
          <w:ilvl w:val="1"/>
          <w:numId w:val="21"/>
        </w:numPr>
      </w:pPr>
      <w:r>
        <w:t>Dean’s List – Fall 2016</w:t>
      </w:r>
      <w:r w:rsidR="009D3D44">
        <w:t xml:space="preserve"> &amp; Spring 2018</w:t>
      </w:r>
    </w:p>
    <w:sdt>
      <w:sdtPr>
        <w:alias w:val="Skills &amp; Abilities:"/>
        <w:tag w:val="Skills &amp; Abilities:"/>
        <w:id w:val="458624136"/>
        <w:placeholder>
          <w:docPart w:val="9FA1C263DBD846EC8EAA3E6F965849C4"/>
        </w:placeholder>
        <w:temporary/>
        <w:showingPlcHdr/>
        <w15:appearance w15:val="hidden"/>
      </w:sdtPr>
      <w:sdtEndPr/>
      <w:sdtContent>
        <w:p w14:paraId="00CDD920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40F4004" w14:textId="77777777" w:rsidR="006270A9" w:rsidRDefault="00ED40DF">
      <w:pPr>
        <w:pStyle w:val="Heading2"/>
      </w:pPr>
      <w:r>
        <w:t>Adobe Creative cloud</w:t>
      </w:r>
    </w:p>
    <w:p w14:paraId="0817DDC8" w14:textId="1C2FCB2C" w:rsidR="006270A9" w:rsidRDefault="00ED40DF">
      <w:pPr>
        <w:pStyle w:val="ListBullet"/>
      </w:pPr>
      <w:r>
        <w:t xml:space="preserve">Photoshop </w:t>
      </w:r>
    </w:p>
    <w:p w14:paraId="16A3F822" w14:textId="3ECAE189" w:rsidR="00ED40DF" w:rsidRDefault="00ED40DF">
      <w:pPr>
        <w:pStyle w:val="ListBullet"/>
      </w:pPr>
      <w:r>
        <w:t xml:space="preserve">Illustrator </w:t>
      </w:r>
    </w:p>
    <w:p w14:paraId="2B72E5DA" w14:textId="4EC60CB9" w:rsidR="00ED40DF" w:rsidRDefault="00ED40DF">
      <w:pPr>
        <w:pStyle w:val="ListBullet"/>
      </w:pPr>
      <w:r>
        <w:t xml:space="preserve">Premier </w:t>
      </w:r>
    </w:p>
    <w:p w14:paraId="71E8AA31" w14:textId="210703CB" w:rsidR="00ED40DF" w:rsidRDefault="00FE3351">
      <w:pPr>
        <w:pStyle w:val="ListBullet"/>
      </w:pPr>
      <w:r>
        <w:t xml:space="preserve">Acrobat </w:t>
      </w:r>
    </w:p>
    <w:p w14:paraId="05D61D61" w14:textId="7B660BF2" w:rsidR="00FE3351" w:rsidRDefault="00FE3351">
      <w:pPr>
        <w:pStyle w:val="ListBullet"/>
      </w:pPr>
      <w:r>
        <w:t xml:space="preserve">Reader </w:t>
      </w:r>
    </w:p>
    <w:p w14:paraId="78E57A25" w14:textId="4609A75A" w:rsidR="00A17BB5" w:rsidRDefault="00FE3351" w:rsidP="00A17BB5">
      <w:pPr>
        <w:pStyle w:val="ListBullet"/>
      </w:pPr>
      <w:r>
        <w:t xml:space="preserve">Media Encoder </w:t>
      </w:r>
    </w:p>
    <w:p w14:paraId="265CD7A1" w14:textId="3A01073F" w:rsidR="00A17BB5" w:rsidRPr="00A17BB5" w:rsidRDefault="00A17BB5" w:rsidP="00A17BB5">
      <w:pPr>
        <w:pStyle w:val="Heading2"/>
      </w:pPr>
      <w:r>
        <w:t xml:space="preserve">Autodesk </w:t>
      </w:r>
    </w:p>
    <w:p w14:paraId="52C90597" w14:textId="5F95E862" w:rsidR="00A17BB5" w:rsidRDefault="00A17BB5" w:rsidP="00A17BB5">
      <w:pPr>
        <w:pStyle w:val="ListBullet"/>
      </w:pPr>
      <w:r>
        <w:t>Maya</w:t>
      </w:r>
    </w:p>
    <w:p w14:paraId="5CEB1CA6" w14:textId="3EF14553" w:rsidR="00A17BB5" w:rsidRPr="00A17BB5" w:rsidRDefault="00C534B3" w:rsidP="00A17BB5">
      <w:pPr>
        <w:pStyle w:val="Heading2"/>
      </w:pPr>
      <w:r>
        <w:t>Game Engines</w:t>
      </w:r>
    </w:p>
    <w:p w14:paraId="1500DB56" w14:textId="47B2790C" w:rsidR="00A17BB5" w:rsidRDefault="00C534B3" w:rsidP="00A17BB5">
      <w:pPr>
        <w:pStyle w:val="ListBullet"/>
      </w:pPr>
      <w:r>
        <w:t>Unity</w:t>
      </w:r>
    </w:p>
    <w:p w14:paraId="566EAD02" w14:textId="64F0D217" w:rsidR="00C534B3" w:rsidRDefault="00C534B3" w:rsidP="00A17BB5">
      <w:pPr>
        <w:pStyle w:val="ListBullet"/>
      </w:pPr>
      <w:r>
        <w:t>Unreal</w:t>
      </w:r>
    </w:p>
    <w:p w14:paraId="16832B2F" w14:textId="33C40B40" w:rsidR="00A17BB5" w:rsidRPr="00A17BB5" w:rsidRDefault="00A17BB5" w:rsidP="00A17BB5">
      <w:pPr>
        <w:pStyle w:val="Heading2"/>
      </w:pPr>
      <w:r>
        <w:t>Allegorithmic</w:t>
      </w:r>
    </w:p>
    <w:p w14:paraId="46E99EBF" w14:textId="7C820561" w:rsidR="006270A9" w:rsidRDefault="00A17BB5">
      <w:pPr>
        <w:pStyle w:val="ListBullet"/>
      </w:pPr>
      <w:r>
        <w:t>Substance Painter</w:t>
      </w:r>
    </w:p>
    <w:p w14:paraId="2AC4FF05" w14:textId="77777777" w:rsidR="006270A9" w:rsidRDefault="00885614">
      <w:pPr>
        <w:pStyle w:val="Heading2"/>
      </w:pPr>
      <w:r w:rsidRPr="00885614">
        <w:t>COMMUNICATION</w:t>
      </w:r>
      <w:r>
        <w:t xml:space="preserve"> Software</w:t>
      </w:r>
    </w:p>
    <w:p w14:paraId="627825BA" w14:textId="77777777" w:rsidR="006270A9" w:rsidRDefault="00885614">
      <w:pPr>
        <w:pStyle w:val="ListBullet"/>
      </w:pPr>
      <w:r>
        <w:t>Slack</w:t>
      </w:r>
    </w:p>
    <w:p w14:paraId="364C3247" w14:textId="77777777" w:rsidR="00885614" w:rsidRDefault="00885614">
      <w:pPr>
        <w:pStyle w:val="ListBullet"/>
      </w:pPr>
      <w:r>
        <w:t>GoToMeeting</w:t>
      </w:r>
    </w:p>
    <w:p w14:paraId="2431A23D" w14:textId="77777777" w:rsidR="00885614" w:rsidRDefault="00885614">
      <w:pPr>
        <w:pStyle w:val="ListBullet"/>
      </w:pPr>
      <w:r>
        <w:t>Skype</w:t>
      </w:r>
    </w:p>
    <w:p w14:paraId="1F29CCD6" w14:textId="77777777" w:rsidR="00885614" w:rsidRDefault="00885614">
      <w:pPr>
        <w:pStyle w:val="ListBullet"/>
      </w:pPr>
      <w:r>
        <w:t>Discord</w:t>
      </w:r>
    </w:p>
    <w:p w14:paraId="3F53C563" w14:textId="77777777" w:rsidR="00885614" w:rsidRDefault="00885614">
      <w:pPr>
        <w:pStyle w:val="ListBullet"/>
      </w:pPr>
      <w:r>
        <w:t>Kik</w:t>
      </w:r>
    </w:p>
    <w:p w14:paraId="0BC84CB9" w14:textId="24DA9F52" w:rsidR="00885614" w:rsidRDefault="00885614">
      <w:pPr>
        <w:pStyle w:val="ListBullet"/>
      </w:pPr>
      <w:r>
        <w:t>Duo</w:t>
      </w:r>
    </w:p>
    <w:p w14:paraId="253ACEE8" w14:textId="7761B53B" w:rsidR="00C534B3" w:rsidRPr="00A17BB5" w:rsidRDefault="00C534B3" w:rsidP="00C534B3">
      <w:pPr>
        <w:pStyle w:val="Heading2"/>
      </w:pPr>
      <w:r>
        <w:t>Other Programs</w:t>
      </w:r>
    </w:p>
    <w:p w14:paraId="721EDE15" w14:textId="616D1A7B" w:rsidR="00C534B3" w:rsidRDefault="00C534B3" w:rsidP="00C534B3">
      <w:pPr>
        <w:pStyle w:val="ListBullet"/>
      </w:pPr>
      <w:r>
        <w:t>Twine</w:t>
      </w:r>
    </w:p>
    <w:sdt>
      <w:sdtPr>
        <w:alias w:val="Leadership:"/>
        <w:tag w:val="Leadership:"/>
        <w:id w:val="1837562325"/>
        <w:placeholder>
          <w:docPart w:val="89EE825EB2324B4FAC46844C133BCCA1"/>
        </w:placeholder>
        <w:temporary/>
        <w:showingPlcHdr/>
        <w15:appearance w15:val="hidden"/>
      </w:sdtPr>
      <w:sdtEndPr/>
      <w:sdtContent>
        <w:p w14:paraId="1E33FBF3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4B55493B" w14:textId="77777777" w:rsidR="00A508C2" w:rsidRDefault="00A508C2">
      <w:pPr>
        <w:pStyle w:val="ListBullet"/>
      </w:pPr>
      <w:r>
        <w:t>Directing</w:t>
      </w:r>
    </w:p>
    <w:p w14:paraId="21E73FDE" w14:textId="77777777" w:rsidR="006270A9" w:rsidRDefault="0046273F" w:rsidP="00A508C2">
      <w:pPr>
        <w:pStyle w:val="ListBullet"/>
        <w:numPr>
          <w:ilvl w:val="1"/>
          <w:numId w:val="21"/>
        </w:numPr>
      </w:pPr>
      <w:r>
        <w:t>My leadership experience involves directing a few short videos for class projects. My responsibilities included choosing actors/actresses, writing the script, camera angles, location</w:t>
      </w:r>
      <w:r w:rsidR="00A508C2">
        <w:t xml:space="preserve">, etc. </w:t>
      </w:r>
    </w:p>
    <w:p w14:paraId="3F89DC8C" w14:textId="77777777" w:rsidR="00A508C2" w:rsidRDefault="00A508C2" w:rsidP="00A508C2">
      <w:pPr>
        <w:pStyle w:val="ListBullet"/>
        <w:numPr>
          <w:ilvl w:val="1"/>
          <w:numId w:val="21"/>
        </w:numPr>
      </w:pPr>
      <w:r>
        <w:t>Like any good leader, I also made sure that any thought and/or concerns my teammates had were heard and taken into consideration.</w:t>
      </w:r>
    </w:p>
    <w:p w14:paraId="26DEC9D7" w14:textId="77777777" w:rsidR="00A508C2" w:rsidRDefault="00A508C2" w:rsidP="00A508C2">
      <w:pPr>
        <w:pStyle w:val="ListBullet"/>
      </w:pPr>
      <w:r>
        <w:t>Assisting classmates</w:t>
      </w:r>
    </w:p>
    <w:p w14:paraId="4BF214EC" w14:textId="77777777" w:rsidR="00A508C2" w:rsidRDefault="00A508C2" w:rsidP="00A508C2">
      <w:pPr>
        <w:pStyle w:val="ListBullet"/>
        <w:numPr>
          <w:ilvl w:val="1"/>
          <w:numId w:val="21"/>
        </w:numPr>
      </w:pPr>
      <w:r>
        <w:t xml:space="preserve">On several occasions, any class that I was doing exceptionally well in, I would offer any help I could provide to my fellow classmates. </w:t>
      </w:r>
    </w:p>
    <w:p w14:paraId="21197714" w14:textId="77777777" w:rsidR="00A508C2" w:rsidRDefault="00A508C2" w:rsidP="00A508C2">
      <w:pPr>
        <w:pStyle w:val="Heading2"/>
      </w:pPr>
      <w:r>
        <w:t>ProgramMing</w:t>
      </w:r>
    </w:p>
    <w:p w14:paraId="68FA0FD5" w14:textId="48CCCBD8" w:rsidR="00A508C2" w:rsidRDefault="00A508C2" w:rsidP="00A508C2">
      <w:pPr>
        <w:pStyle w:val="ListBullet"/>
      </w:pPr>
      <w:r>
        <w:t xml:space="preserve">HTML </w:t>
      </w:r>
    </w:p>
    <w:p w14:paraId="5C3E48DA" w14:textId="6A72950C" w:rsidR="00A508C2" w:rsidRDefault="00A508C2" w:rsidP="00A508C2">
      <w:pPr>
        <w:pStyle w:val="ListBullet"/>
      </w:pPr>
      <w:r>
        <w:t>CSS</w:t>
      </w:r>
      <w:r w:rsidR="00FC3CA4">
        <w:t xml:space="preserve"> </w:t>
      </w:r>
    </w:p>
    <w:p w14:paraId="5C7DB14E" w14:textId="0491DA5B" w:rsidR="00A508C2" w:rsidRDefault="00A508C2" w:rsidP="00A508C2">
      <w:pPr>
        <w:pStyle w:val="ListBullet"/>
      </w:pPr>
      <w:r>
        <w:t>JavaScript</w:t>
      </w:r>
      <w:r w:rsidR="00FC3CA4">
        <w:t xml:space="preserve"> </w:t>
      </w:r>
    </w:p>
    <w:p w14:paraId="5D07DC91" w14:textId="23155606" w:rsidR="00A508C2" w:rsidRDefault="00A508C2" w:rsidP="00A508C2">
      <w:pPr>
        <w:pStyle w:val="ListBullet"/>
      </w:pPr>
      <w:r>
        <w:t>C</w:t>
      </w:r>
    </w:p>
    <w:p w14:paraId="1A398056" w14:textId="439B1E41" w:rsidR="00FC3CA4" w:rsidRDefault="00FC3CA4" w:rsidP="00A17BB5">
      <w:pPr>
        <w:pStyle w:val="Heading2"/>
      </w:pPr>
      <w:r>
        <w:lastRenderedPageBreak/>
        <w:t>Art</w:t>
      </w:r>
    </w:p>
    <w:p w14:paraId="2AFD2614" w14:textId="029067DA" w:rsidR="00FC3CA4" w:rsidRDefault="00FC3CA4" w:rsidP="00FC3CA4">
      <w:pPr>
        <w:pStyle w:val="ListBullet"/>
      </w:pPr>
      <w:r>
        <w:t>Line art</w:t>
      </w:r>
    </w:p>
    <w:p w14:paraId="4CAAA801" w14:textId="0A4AB137" w:rsidR="00FC3CA4" w:rsidRDefault="00FC3CA4" w:rsidP="00FC3CA4">
      <w:pPr>
        <w:pStyle w:val="ListBullet"/>
      </w:pPr>
      <w:r>
        <w:t xml:space="preserve">Creative </w:t>
      </w:r>
      <w:r w:rsidR="00A17BB5">
        <w:t>w</w:t>
      </w:r>
      <w:r>
        <w:t>riting</w:t>
      </w:r>
    </w:p>
    <w:p w14:paraId="311F3475" w14:textId="554DA620" w:rsidR="00A17BB5" w:rsidRDefault="00A17BB5" w:rsidP="00FC3CA4">
      <w:pPr>
        <w:pStyle w:val="ListBullet"/>
      </w:pPr>
      <w:r>
        <w:t>3D modeling</w:t>
      </w:r>
    </w:p>
    <w:p w14:paraId="09F8C970" w14:textId="300CF122" w:rsidR="00A17BB5" w:rsidRDefault="00A17BB5" w:rsidP="00A17BB5">
      <w:pPr>
        <w:pStyle w:val="ListBullet"/>
      </w:pPr>
      <w:r>
        <w:t>Textures</w:t>
      </w:r>
    </w:p>
    <w:p w14:paraId="7B8B6FC1" w14:textId="1EEAF0C5" w:rsidR="00A17BB5" w:rsidRDefault="00A17BB5" w:rsidP="00A17BB5">
      <w:pPr>
        <w:pStyle w:val="ListBullet"/>
      </w:pPr>
      <w:r>
        <w:t>2D digital art</w:t>
      </w:r>
    </w:p>
    <w:p w14:paraId="3623728F" w14:textId="27497F4E" w:rsidR="00A17BB5" w:rsidRDefault="00A17BB5" w:rsidP="00A17BB5">
      <w:pPr>
        <w:pStyle w:val="ListBullet"/>
      </w:pPr>
      <w:r>
        <w:t>Figure drawing</w:t>
      </w:r>
    </w:p>
    <w:p w14:paraId="49A5A981" w14:textId="79BBAD1F" w:rsidR="00A17BB5" w:rsidRDefault="00A17BB5" w:rsidP="00A17BB5">
      <w:pPr>
        <w:pStyle w:val="ListBullet"/>
      </w:pPr>
      <w:r>
        <w:t>Sketching</w:t>
      </w:r>
    </w:p>
    <w:p w14:paraId="64A2A6C2" w14:textId="77777777" w:rsidR="00FC3CA4" w:rsidRDefault="00FC3CA4" w:rsidP="00FC3CA4">
      <w:pPr>
        <w:pStyle w:val="Heading2"/>
      </w:pPr>
      <w:r>
        <w:t>Microsoft office</w:t>
      </w:r>
    </w:p>
    <w:p w14:paraId="4EE4598F" w14:textId="0B1F2CE3" w:rsidR="00FC3CA4" w:rsidRDefault="00FC3CA4" w:rsidP="00FC3CA4">
      <w:pPr>
        <w:pStyle w:val="ListBullet"/>
      </w:pPr>
      <w:r>
        <w:t xml:space="preserve">Word </w:t>
      </w:r>
    </w:p>
    <w:p w14:paraId="294CB12C" w14:textId="063A7174" w:rsidR="00FC3CA4" w:rsidRDefault="00FC3CA4" w:rsidP="00FC3CA4">
      <w:pPr>
        <w:pStyle w:val="ListBullet"/>
      </w:pPr>
      <w:r>
        <w:t xml:space="preserve">PowerPoint </w:t>
      </w:r>
    </w:p>
    <w:p w14:paraId="7E359FE0" w14:textId="73B4F92E" w:rsidR="00FC3CA4" w:rsidRDefault="00FC3CA4" w:rsidP="00FC3CA4">
      <w:pPr>
        <w:pStyle w:val="ListBullet"/>
      </w:pPr>
      <w:r>
        <w:t xml:space="preserve">Excel </w:t>
      </w:r>
    </w:p>
    <w:p w14:paraId="6A434BBC" w14:textId="77777777" w:rsidR="00FC3CA4" w:rsidRDefault="00FC3CA4" w:rsidP="00FC3CA4">
      <w:pPr>
        <w:pStyle w:val="ListBullet"/>
        <w:numPr>
          <w:ilvl w:val="0"/>
          <w:numId w:val="0"/>
        </w:numPr>
      </w:pPr>
    </w:p>
    <w:p w14:paraId="32BD52C6" w14:textId="77777777" w:rsidR="00A508C2" w:rsidRDefault="00A508C2" w:rsidP="00FC3CA4">
      <w:pPr>
        <w:pStyle w:val="ListBullet"/>
        <w:numPr>
          <w:ilvl w:val="0"/>
          <w:numId w:val="0"/>
        </w:numPr>
      </w:pPr>
    </w:p>
    <w:p w14:paraId="241D49DA" w14:textId="77777777" w:rsidR="006270A9" w:rsidRDefault="00FE3351">
      <w:pPr>
        <w:pStyle w:val="Heading1"/>
      </w:pPr>
      <w:r>
        <w:t xml:space="preserve">Work &amp; Volunteer Experience </w:t>
      </w:r>
    </w:p>
    <w:p w14:paraId="12A6F475" w14:textId="77777777" w:rsidR="006270A9" w:rsidRDefault="004F5060">
      <w:pPr>
        <w:pStyle w:val="Heading2"/>
      </w:pPr>
      <w:r>
        <w:t xml:space="preserve">Guest Speaker </w:t>
      </w:r>
      <w:r w:rsidR="009D5933">
        <w:t>| </w:t>
      </w:r>
      <w:r>
        <w:t>Junior Achievemnt</w:t>
      </w:r>
      <w:r w:rsidR="009D5933">
        <w:t> | </w:t>
      </w:r>
      <w:r w:rsidR="00885614">
        <w:t>November 2016</w:t>
      </w:r>
    </w:p>
    <w:p w14:paraId="29FCF230" w14:textId="77777777" w:rsidR="006270A9" w:rsidRDefault="004F5060">
      <w:pPr>
        <w:pStyle w:val="ListBullet"/>
      </w:pPr>
      <w:r>
        <w:t xml:space="preserve">As part of a service learning project coordinated by </w:t>
      </w:r>
      <w:r w:rsidR="00885614">
        <w:t>JA and UCF, I volunteered as a guest speaker for a day at Enterprise Elementary in Volusia County to teach a class of 1</w:t>
      </w:r>
      <w:r w:rsidR="00885614" w:rsidRPr="00885614">
        <w:rPr>
          <w:vertAlign w:val="superscript"/>
        </w:rPr>
        <w:t>st</w:t>
      </w:r>
      <w:r w:rsidR="00885614">
        <w:t xml:space="preserve"> graders about communities, jobs, currency, government, and taxes.  </w:t>
      </w:r>
    </w:p>
    <w:p w14:paraId="2ED83B61" w14:textId="30E46F98" w:rsidR="001B29CF" w:rsidRPr="001B29CF" w:rsidRDefault="001B29CF" w:rsidP="001B29CF">
      <w:pPr>
        <w:pStyle w:val="ListBullet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D5CAA" w14:textId="77777777" w:rsidR="00A81C4D" w:rsidRDefault="00A81C4D">
      <w:pPr>
        <w:spacing w:after="0"/>
      </w:pPr>
      <w:r>
        <w:separator/>
      </w:r>
    </w:p>
  </w:endnote>
  <w:endnote w:type="continuationSeparator" w:id="0">
    <w:p w14:paraId="71D3C1DD" w14:textId="77777777" w:rsidR="00A81C4D" w:rsidRDefault="00A81C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49B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11A27" w14:textId="77777777" w:rsidR="00A81C4D" w:rsidRDefault="00A81C4D">
      <w:pPr>
        <w:spacing w:after="0"/>
      </w:pPr>
      <w:r>
        <w:separator/>
      </w:r>
    </w:p>
  </w:footnote>
  <w:footnote w:type="continuationSeparator" w:id="0">
    <w:p w14:paraId="605DBD73" w14:textId="77777777" w:rsidR="00A81C4D" w:rsidRDefault="00A81C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4C49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4F"/>
    <w:rsid w:val="000A4F59"/>
    <w:rsid w:val="00141A4C"/>
    <w:rsid w:val="001B29CF"/>
    <w:rsid w:val="00205578"/>
    <w:rsid w:val="0028220F"/>
    <w:rsid w:val="00356C14"/>
    <w:rsid w:val="0046273F"/>
    <w:rsid w:val="004F5060"/>
    <w:rsid w:val="00617B26"/>
    <w:rsid w:val="006270A9"/>
    <w:rsid w:val="00675956"/>
    <w:rsid w:val="00681034"/>
    <w:rsid w:val="007671BE"/>
    <w:rsid w:val="007A071E"/>
    <w:rsid w:val="00816216"/>
    <w:rsid w:val="0087734B"/>
    <w:rsid w:val="00885614"/>
    <w:rsid w:val="009D3D44"/>
    <w:rsid w:val="009D5933"/>
    <w:rsid w:val="00A17BB5"/>
    <w:rsid w:val="00A508C2"/>
    <w:rsid w:val="00A81C4D"/>
    <w:rsid w:val="00BD768D"/>
    <w:rsid w:val="00C534B3"/>
    <w:rsid w:val="00C61F8E"/>
    <w:rsid w:val="00C7694F"/>
    <w:rsid w:val="00D71718"/>
    <w:rsid w:val="00E83E4B"/>
    <w:rsid w:val="00ED40DF"/>
    <w:rsid w:val="00FC3CA4"/>
    <w:rsid w:val="00F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B44E3"/>
  <w15:chartTrackingRefBased/>
  <w15:docId w15:val="{34F56A6B-B243-4772-863A-E4CE7B3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A5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6596E54A084DD29B5DA79ADC4D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8BBF-4315-4CC1-9263-04DBF9EBDC69}"/>
      </w:docPartPr>
      <w:docPartBody>
        <w:p w:rsidR="006F15BD" w:rsidRDefault="007B27EF">
          <w:pPr>
            <w:pStyle w:val="576596E54A084DD29B5DA79ADC4D5ECE"/>
          </w:pPr>
          <w:r>
            <w:t>Education</w:t>
          </w:r>
        </w:p>
      </w:docPartBody>
    </w:docPart>
    <w:docPart>
      <w:docPartPr>
        <w:name w:val="9FA1C263DBD846EC8EAA3E6F96584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F995-A35C-4329-B44B-4345772418A9}"/>
      </w:docPartPr>
      <w:docPartBody>
        <w:p w:rsidR="006F15BD" w:rsidRDefault="007B27EF">
          <w:pPr>
            <w:pStyle w:val="9FA1C263DBD846EC8EAA3E6F965849C4"/>
          </w:pPr>
          <w:r>
            <w:t>Skills &amp; Abilities</w:t>
          </w:r>
        </w:p>
      </w:docPartBody>
    </w:docPart>
    <w:docPart>
      <w:docPartPr>
        <w:name w:val="89EE825EB2324B4FAC46844C133B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BCA5-451F-4015-B67C-A0D738D04BAC}"/>
      </w:docPartPr>
      <w:docPartBody>
        <w:p w:rsidR="006F15BD" w:rsidRDefault="007B27EF">
          <w:pPr>
            <w:pStyle w:val="89EE825EB2324B4FAC46844C133BCCA1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C6"/>
    <w:rsid w:val="005509C3"/>
    <w:rsid w:val="006F15BD"/>
    <w:rsid w:val="007B27EF"/>
    <w:rsid w:val="00B85EC6"/>
    <w:rsid w:val="00C0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9B5A57268F4842889A626EB2448A56">
    <w:name w:val="269B5A57268F4842889A626EB2448A56"/>
  </w:style>
  <w:style w:type="paragraph" w:customStyle="1" w:styleId="9FB16C42C0F24305B3DF0D3EAB58CDCC">
    <w:name w:val="9FB16C42C0F24305B3DF0D3EAB58CDCC"/>
  </w:style>
  <w:style w:type="paragraph" w:customStyle="1" w:styleId="6A300F664CA54E1EA1785A0EEC645E21">
    <w:name w:val="6A300F664CA54E1EA1785A0EEC645E21"/>
  </w:style>
  <w:style w:type="paragraph" w:customStyle="1" w:styleId="C12CBBB76B8B4629B89E9E379704D9F8">
    <w:name w:val="C12CBBB76B8B4629B89E9E379704D9F8"/>
  </w:style>
  <w:style w:type="paragraph" w:customStyle="1" w:styleId="4B1176A0F5664D2FA8949A9E41791A66">
    <w:name w:val="4B1176A0F5664D2FA8949A9E41791A66"/>
  </w:style>
  <w:style w:type="paragraph" w:customStyle="1" w:styleId="6DF1F42079B145E4B39F4F845AC3672F">
    <w:name w:val="6DF1F42079B145E4B39F4F845AC3672F"/>
  </w:style>
  <w:style w:type="paragraph" w:customStyle="1" w:styleId="576596E54A084DD29B5DA79ADC4D5ECE">
    <w:name w:val="576596E54A084DD29B5DA79ADC4D5ECE"/>
  </w:style>
  <w:style w:type="paragraph" w:customStyle="1" w:styleId="26F1EDD3A27240519B3BA073D8361F6C">
    <w:name w:val="26F1EDD3A27240519B3BA073D8361F6C"/>
  </w:style>
  <w:style w:type="paragraph" w:customStyle="1" w:styleId="195B8630F3CB43CEA821F33FCE64748A">
    <w:name w:val="195B8630F3CB43CEA821F33FCE64748A"/>
  </w:style>
  <w:style w:type="paragraph" w:customStyle="1" w:styleId="055A00B867AA44A2AF3DB64021EB465F">
    <w:name w:val="055A00B867AA44A2AF3DB64021EB465F"/>
  </w:style>
  <w:style w:type="paragraph" w:customStyle="1" w:styleId="E84ABF64F4C34E04AD05C3F0E8BD20F4">
    <w:name w:val="E84ABF64F4C34E04AD05C3F0E8BD20F4"/>
  </w:style>
  <w:style w:type="paragraph" w:customStyle="1" w:styleId="24D12F77DC544667B6E5D8A18CAEA654">
    <w:name w:val="24D12F77DC544667B6E5D8A18CAEA654"/>
  </w:style>
  <w:style w:type="paragraph" w:customStyle="1" w:styleId="753A181B933E4D6DBE8607DAE1378B27">
    <w:name w:val="753A181B933E4D6DBE8607DAE1378B27"/>
  </w:style>
  <w:style w:type="paragraph" w:customStyle="1" w:styleId="03A16C5E1D0A489989DCD5ADDE69FE80">
    <w:name w:val="03A16C5E1D0A489989DCD5ADDE69FE80"/>
  </w:style>
  <w:style w:type="paragraph" w:customStyle="1" w:styleId="24DD50BFE5B145AFB4694296DFA2DA6E">
    <w:name w:val="24DD50BFE5B145AFB4694296DFA2DA6E"/>
  </w:style>
  <w:style w:type="paragraph" w:customStyle="1" w:styleId="9FA1C263DBD846EC8EAA3E6F965849C4">
    <w:name w:val="9FA1C263DBD846EC8EAA3E6F965849C4"/>
  </w:style>
  <w:style w:type="paragraph" w:customStyle="1" w:styleId="3DDD9038ED5343B69548F4B153B63FBE">
    <w:name w:val="3DDD9038ED5343B69548F4B153B63FBE"/>
  </w:style>
  <w:style w:type="paragraph" w:customStyle="1" w:styleId="D8B4E75EBC7A48DE937D3B90EE52CB91">
    <w:name w:val="D8B4E75EBC7A48DE937D3B90EE52CB91"/>
  </w:style>
  <w:style w:type="paragraph" w:customStyle="1" w:styleId="269B0490AF9244EFB2292F523FA5797F">
    <w:name w:val="269B0490AF9244EFB2292F523FA5797F"/>
  </w:style>
  <w:style w:type="paragraph" w:customStyle="1" w:styleId="BAE07371AE554C5BAC77F95676CECDCA">
    <w:name w:val="BAE07371AE554C5BAC77F95676CECDCA"/>
  </w:style>
  <w:style w:type="paragraph" w:customStyle="1" w:styleId="40F36D1AD73D46E5BC90515E390DDDA8">
    <w:name w:val="40F36D1AD73D46E5BC90515E390DDDA8"/>
  </w:style>
  <w:style w:type="paragraph" w:customStyle="1" w:styleId="9922998AE83B416A8595A01C32ADF0E3">
    <w:name w:val="9922998AE83B416A8595A01C32ADF0E3"/>
  </w:style>
  <w:style w:type="paragraph" w:customStyle="1" w:styleId="89EE825EB2324B4FAC46844C133BCCA1">
    <w:name w:val="89EE825EB2324B4FAC46844C133BCCA1"/>
  </w:style>
  <w:style w:type="paragraph" w:customStyle="1" w:styleId="BF3C57CFC0334A4AA7739EE3C5273E29">
    <w:name w:val="BF3C57CFC0334A4AA7739EE3C5273E29"/>
  </w:style>
  <w:style w:type="paragraph" w:customStyle="1" w:styleId="621A118EA5CA4EE39649D68A492E360E">
    <w:name w:val="621A118EA5CA4EE39649D68A492E360E"/>
  </w:style>
  <w:style w:type="paragraph" w:customStyle="1" w:styleId="A94193D7A9FF42C2A28214379816DCAD">
    <w:name w:val="A94193D7A9FF42C2A28214379816DCAD"/>
  </w:style>
  <w:style w:type="paragraph" w:customStyle="1" w:styleId="8F6D338CDA1946858F22CD191A1D7901">
    <w:name w:val="8F6D338CDA1946858F22CD191A1D7901"/>
  </w:style>
  <w:style w:type="paragraph" w:customStyle="1" w:styleId="87957FFED1C8475E8475BF41EF9E5AE9">
    <w:name w:val="87957FFED1C8475E8475BF41EF9E5AE9"/>
  </w:style>
  <w:style w:type="paragraph" w:customStyle="1" w:styleId="89E31ADD20534B75841A787C0755BD34">
    <w:name w:val="89E31ADD20534B75841A787C0755BD34"/>
  </w:style>
  <w:style w:type="paragraph" w:customStyle="1" w:styleId="B7AAE4B4460847848B64ADB7050C00BB">
    <w:name w:val="B7AAE4B4460847848B64ADB7050C00BB"/>
  </w:style>
  <w:style w:type="paragraph" w:customStyle="1" w:styleId="EAFEE10BE514407BA762806887AE745F">
    <w:name w:val="EAFEE10BE514407BA762806887AE745F"/>
  </w:style>
  <w:style w:type="paragraph" w:customStyle="1" w:styleId="419269BD395540D0A650AEB3B6BD330F">
    <w:name w:val="419269BD395540D0A650AEB3B6BD330F"/>
  </w:style>
  <w:style w:type="paragraph" w:customStyle="1" w:styleId="F594BE07BA8B400F8FBFFB091E8076CF">
    <w:name w:val="F594BE07BA8B400F8FBFFB091E8076CF"/>
  </w:style>
  <w:style w:type="paragraph" w:customStyle="1" w:styleId="7229696B85B1452F80EF78C5640E0BAB">
    <w:name w:val="7229696B85B1452F80EF78C5640E0BAB"/>
    <w:rsid w:val="00B85EC6"/>
  </w:style>
  <w:style w:type="paragraph" w:customStyle="1" w:styleId="DA5DF99CFBC64F2B8C1255BC613E3D19">
    <w:name w:val="DA5DF99CFBC64F2B8C1255BC613E3D19"/>
    <w:rsid w:val="00B85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2639-E92A-4CAF-AF44-75C9B66F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 Rader</dc:creator>
  <cp:keywords/>
  <cp:lastModifiedBy>Brendan Rader</cp:lastModifiedBy>
  <cp:revision>2</cp:revision>
  <dcterms:created xsi:type="dcterms:W3CDTF">2018-11-18T16:29:00Z</dcterms:created>
  <dcterms:modified xsi:type="dcterms:W3CDTF">2018-11-18T16:29:00Z</dcterms:modified>
  <cp:version/>
</cp:coreProperties>
</file>